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70"/>
      </w:tblGrid>
      <w:tr w:rsidR="001B2ABD" w:rsidRPr="005E61E4" w14:paraId="1F67FEB3" w14:textId="77777777" w:rsidTr="00CD7668">
        <w:trPr>
          <w:trHeight w:val="4410"/>
        </w:trPr>
        <w:tc>
          <w:tcPr>
            <w:tcW w:w="3600" w:type="dxa"/>
            <w:vAlign w:val="bottom"/>
          </w:tcPr>
          <w:p w14:paraId="2199276B" w14:textId="46E67B44" w:rsidR="001B2ABD" w:rsidRPr="005E61E4" w:rsidRDefault="005E61E4" w:rsidP="001B2ABD">
            <w:pPr>
              <w:tabs>
                <w:tab w:val="left" w:pos="990"/>
              </w:tabs>
              <w:jc w:val="center"/>
              <w:rPr>
                <w:lang w:val="fr-FR"/>
              </w:rPr>
            </w:pPr>
            <w:r w:rsidRPr="005E61E4">
              <w:rPr>
                <w:noProof/>
                <w:lang w:val="fr-FR"/>
              </w:rPr>
              <w:drawing>
                <wp:inline distT="0" distB="0" distL="0" distR="0" wp14:anchorId="1313ADDB" wp14:editId="1B963865">
                  <wp:extent cx="2139950" cy="2223135"/>
                  <wp:effectExtent l="209550" t="209550" r="222250" b="215265"/>
                  <wp:docPr id="1270859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859993" name="Picture 127085999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223135"/>
                          </a:xfrm>
                          <a:prstGeom prst="ellipse">
                            <a:avLst/>
                          </a:prstGeom>
                          <a:ln w="190500" cap="rnd">
                            <a:solidFill>
                              <a:srgbClr val="C8C6BD"/>
                            </a:solidFill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192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8A015A" w14:textId="77777777" w:rsidR="001B2ABD" w:rsidRPr="005E61E4" w:rsidRDefault="001B2ABD" w:rsidP="000C45FF">
            <w:pPr>
              <w:tabs>
                <w:tab w:val="left" w:pos="990"/>
              </w:tabs>
              <w:rPr>
                <w:lang w:val="fr-FR"/>
              </w:rPr>
            </w:pPr>
          </w:p>
        </w:tc>
        <w:tc>
          <w:tcPr>
            <w:tcW w:w="6170" w:type="dxa"/>
            <w:vAlign w:val="bottom"/>
          </w:tcPr>
          <w:p w14:paraId="48628621" w14:textId="4F30B590" w:rsidR="001B2ABD" w:rsidRPr="003F19C7" w:rsidRDefault="005E61E4" w:rsidP="001B2ABD">
            <w:pPr>
              <w:pStyle w:val="Title"/>
              <w:rPr>
                <w:b/>
                <w:bCs/>
                <w:lang w:val="fr-FR"/>
              </w:rPr>
            </w:pPr>
            <w:r w:rsidRPr="003F19C7">
              <w:rPr>
                <w:b/>
                <w:bCs/>
                <w:lang w:val="fr-FR"/>
              </w:rPr>
              <w:t>Boussalem anas</w:t>
            </w:r>
          </w:p>
          <w:p w14:paraId="33618375" w14:textId="77777777" w:rsidR="001B2ABD" w:rsidRDefault="005E61E4" w:rsidP="001B2ABD">
            <w:pPr>
              <w:pStyle w:val="Subtitle"/>
              <w:rPr>
                <w:spacing w:val="0"/>
                <w:w w:val="100"/>
                <w:lang w:val="fr-FR"/>
              </w:rPr>
            </w:pPr>
            <w:r w:rsidRPr="00C342A4">
              <w:rPr>
                <w:spacing w:val="127"/>
                <w:w w:val="100"/>
                <w:lang w:val="fr-FR"/>
              </w:rPr>
              <w:t>Etudien</w:t>
            </w:r>
            <w:r w:rsidRPr="00C342A4">
              <w:rPr>
                <w:spacing w:val="2"/>
                <w:w w:val="100"/>
                <w:lang w:val="fr-FR"/>
              </w:rPr>
              <w:t>t</w:t>
            </w:r>
          </w:p>
          <w:p w14:paraId="06C06ED1" w14:textId="114C8D06" w:rsidR="006769EA" w:rsidRPr="006769EA" w:rsidRDefault="006769EA" w:rsidP="006769EA">
            <w:pPr>
              <w:rPr>
                <w:lang w:val="fr-FR"/>
              </w:rPr>
            </w:pPr>
          </w:p>
        </w:tc>
      </w:tr>
      <w:tr w:rsidR="001B2ABD" w:rsidRPr="005E61E4" w14:paraId="195108C0" w14:textId="77777777" w:rsidTr="00CD7668">
        <w:tc>
          <w:tcPr>
            <w:tcW w:w="3600" w:type="dxa"/>
          </w:tcPr>
          <w:p w14:paraId="4C072EEF" w14:textId="4BA77529" w:rsidR="00036450" w:rsidRPr="005E61E4" w:rsidRDefault="00036450" w:rsidP="00036450">
            <w:pPr>
              <w:rPr>
                <w:lang w:val="fr-FR"/>
              </w:rPr>
            </w:pPr>
          </w:p>
          <w:p w14:paraId="4AA0659C" w14:textId="77777777" w:rsidR="00036450" w:rsidRPr="005E61E4" w:rsidRDefault="00036450" w:rsidP="00036450">
            <w:pPr>
              <w:rPr>
                <w:lang w:val="fr-FR"/>
              </w:rPr>
            </w:pPr>
          </w:p>
          <w:p w14:paraId="0666E2E6" w14:textId="1D2DC64D" w:rsidR="00036450" w:rsidRDefault="005E61E4" w:rsidP="00036450">
            <w:pPr>
              <w:pStyle w:val="Heading3"/>
              <w:rPr>
                <w:lang w:val="fr-FR"/>
              </w:rPr>
            </w:pPr>
            <w:r>
              <w:rPr>
                <w:lang w:val="fr-FR"/>
              </w:rPr>
              <w:t>details</w:t>
            </w:r>
          </w:p>
          <w:p w14:paraId="3FA827D5" w14:textId="01739D5A" w:rsidR="005E61E4" w:rsidRPr="005E61E4" w:rsidRDefault="005E61E4" w:rsidP="005E61E4">
            <w:pPr>
              <w:rPr>
                <w:b/>
                <w:bCs/>
                <w:lang w:val="fr-FR"/>
              </w:rPr>
            </w:pPr>
            <w:r w:rsidRPr="005E61E4">
              <w:rPr>
                <w:b/>
                <w:bCs/>
                <w:lang w:val="fr-FR"/>
              </w:rPr>
              <w:t>Date de naissance :</w:t>
            </w:r>
          </w:p>
          <w:p w14:paraId="78AB1B8D" w14:textId="6C015D51" w:rsidR="005E61E4" w:rsidRDefault="005E61E4" w:rsidP="005E61E4">
            <w:pPr>
              <w:rPr>
                <w:lang w:val="fr-FR"/>
              </w:rPr>
            </w:pPr>
            <w:r>
              <w:rPr>
                <w:lang w:val="fr-FR"/>
              </w:rPr>
              <w:t>02/06/2001</w:t>
            </w:r>
          </w:p>
          <w:p w14:paraId="5DFD67C9" w14:textId="77777777" w:rsidR="005E61E4" w:rsidRPr="005E61E4" w:rsidRDefault="005E61E4" w:rsidP="005E61E4">
            <w:pPr>
              <w:rPr>
                <w:lang w:val="fr-FR"/>
              </w:rPr>
            </w:pPr>
          </w:p>
          <w:p w14:paraId="7C2F5464" w14:textId="1A389691" w:rsidR="005E61E4" w:rsidRPr="005E61E4" w:rsidRDefault="005E61E4" w:rsidP="005E61E4">
            <w:pPr>
              <w:rPr>
                <w:b/>
                <w:bCs/>
                <w:lang w:val="fr-FR"/>
              </w:rPr>
            </w:pPr>
            <w:r w:rsidRPr="005E61E4">
              <w:rPr>
                <w:b/>
                <w:bCs/>
                <w:lang w:val="fr-FR"/>
              </w:rPr>
              <w:t>Adresse :</w:t>
            </w:r>
          </w:p>
          <w:p w14:paraId="56C3B8C3" w14:textId="60B368B8" w:rsidR="005E61E4" w:rsidRDefault="005E61E4" w:rsidP="005E61E4">
            <w:pPr>
              <w:rPr>
                <w:lang w:val="en-GB"/>
              </w:rPr>
            </w:pPr>
            <w:r w:rsidRPr="005E61E4">
              <w:rPr>
                <w:lang w:val="en-GB"/>
              </w:rPr>
              <w:t>C M S ZAHIRIYA NR 32 MARRAKECH</w:t>
            </w:r>
          </w:p>
          <w:p w14:paraId="76A49424" w14:textId="77777777" w:rsidR="005E61E4" w:rsidRPr="005E61E4" w:rsidRDefault="005E61E4" w:rsidP="005E61E4">
            <w:pPr>
              <w:rPr>
                <w:lang w:val="en-GB"/>
              </w:rPr>
            </w:pPr>
          </w:p>
          <w:p w14:paraId="149E9C4E" w14:textId="3CE93F80" w:rsidR="004D3011" w:rsidRPr="00D2208F" w:rsidRDefault="005E61E4" w:rsidP="004D3011">
            <w:pPr>
              <w:rPr>
                <w:b/>
                <w:bCs/>
                <w:lang w:val="en-GB"/>
              </w:rPr>
            </w:pPr>
            <w:proofErr w:type="spellStart"/>
            <w:r w:rsidRPr="00D2208F">
              <w:rPr>
                <w:b/>
                <w:bCs/>
                <w:lang w:val="en-GB"/>
              </w:rPr>
              <w:t>Téléphone</w:t>
            </w:r>
            <w:proofErr w:type="spellEnd"/>
            <w:r w:rsidRPr="00D2208F">
              <w:rPr>
                <w:b/>
                <w:bCs/>
                <w:lang w:val="en-GB"/>
              </w:rPr>
              <w:t> :</w:t>
            </w:r>
          </w:p>
          <w:p w14:paraId="04DF7F2C" w14:textId="0310E2E7" w:rsidR="005E61E4" w:rsidRPr="00D2208F" w:rsidRDefault="005E61E4" w:rsidP="004D3011">
            <w:pPr>
              <w:rPr>
                <w:lang w:val="en-GB"/>
              </w:rPr>
            </w:pPr>
            <w:r w:rsidRPr="00D2208F">
              <w:rPr>
                <w:lang w:val="en-GB"/>
              </w:rPr>
              <w:t>06.45.38.19.28</w:t>
            </w:r>
          </w:p>
          <w:p w14:paraId="5FF72646" w14:textId="77777777" w:rsidR="004D3011" w:rsidRPr="00D2208F" w:rsidRDefault="004D3011" w:rsidP="004D3011">
            <w:pPr>
              <w:rPr>
                <w:lang w:val="en-GB"/>
              </w:rPr>
            </w:pPr>
          </w:p>
          <w:p w14:paraId="27843DFF" w14:textId="01F2AB22" w:rsidR="004D3011" w:rsidRPr="00D2208F" w:rsidRDefault="005E61E4" w:rsidP="004D3011">
            <w:pPr>
              <w:rPr>
                <w:b/>
                <w:bCs/>
                <w:lang w:val="en-GB"/>
              </w:rPr>
            </w:pPr>
            <w:r w:rsidRPr="00D2208F">
              <w:rPr>
                <w:b/>
                <w:bCs/>
                <w:lang w:val="en-GB"/>
              </w:rPr>
              <w:t>E-mail :</w:t>
            </w:r>
          </w:p>
          <w:p w14:paraId="174B2F10" w14:textId="684C4C2B" w:rsidR="00036450" w:rsidRPr="00D2208F" w:rsidRDefault="00000000" w:rsidP="004D3011">
            <w:pPr>
              <w:rPr>
                <w:lang w:val="en-GB"/>
              </w:rPr>
            </w:pPr>
            <w:hyperlink r:id="rId11" w:history="1">
              <w:r w:rsidR="005E61E4" w:rsidRPr="00D2208F">
                <w:rPr>
                  <w:rStyle w:val="Hyperlink"/>
                  <w:lang w:val="en-GB"/>
                </w:rPr>
                <w:t>anssboussalem2001@gmail.com</w:t>
              </w:r>
            </w:hyperlink>
          </w:p>
          <w:p w14:paraId="178EBE95" w14:textId="77777777" w:rsidR="005E61E4" w:rsidRPr="00D2208F" w:rsidRDefault="005E61E4" w:rsidP="004D3011">
            <w:pPr>
              <w:rPr>
                <w:lang w:val="en-GB"/>
              </w:rPr>
            </w:pPr>
          </w:p>
          <w:p w14:paraId="4DB046A2" w14:textId="76121C9E" w:rsidR="005E61E4" w:rsidRPr="005E61E4" w:rsidRDefault="005E61E4" w:rsidP="004D3011">
            <w:pPr>
              <w:rPr>
                <w:b/>
                <w:bCs/>
                <w:lang w:val="fr-FR"/>
              </w:rPr>
            </w:pPr>
            <w:r w:rsidRPr="005E61E4">
              <w:rPr>
                <w:b/>
                <w:bCs/>
                <w:lang w:val="fr-FR"/>
              </w:rPr>
              <w:t>Nationalité :</w:t>
            </w:r>
          </w:p>
          <w:p w14:paraId="610B6F0D" w14:textId="2A63B5C9" w:rsidR="005E61E4" w:rsidRPr="005E61E4" w:rsidRDefault="005E61E4" w:rsidP="004D3011">
            <w:pPr>
              <w:rPr>
                <w:rStyle w:val="Hyperlink"/>
                <w:lang w:val="fr-FR"/>
              </w:rPr>
            </w:pPr>
            <w:r w:rsidRPr="005E61E4">
              <w:rPr>
                <w:lang w:val="fr-FR"/>
              </w:rPr>
              <w:t>Marocaine</w:t>
            </w:r>
          </w:p>
          <w:p w14:paraId="10E0BBC2" w14:textId="77777777" w:rsidR="004D3011" w:rsidRDefault="00D2208F" w:rsidP="005E61E4">
            <w:pPr>
              <w:pStyle w:val="Heading3"/>
              <w:rPr>
                <w:lang w:val="fr-FR"/>
              </w:rPr>
            </w:pPr>
            <w:r>
              <w:rPr>
                <w:lang w:val="fr-FR"/>
              </w:rPr>
              <w:t>skills</w:t>
            </w:r>
          </w:p>
          <w:p w14:paraId="6E8D006A" w14:textId="77777777" w:rsidR="00D2208F" w:rsidRPr="00D2208F" w:rsidRDefault="00D2208F" w:rsidP="00D2208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5" w:hanging="284"/>
              <w:rPr>
                <w:lang w:val="fr-FR"/>
              </w:rPr>
            </w:pPr>
            <w:r w:rsidRPr="00D2208F">
              <w:rPr>
                <w:lang w:val="fr-FR"/>
              </w:rPr>
              <w:t>Sens des responsabilités</w:t>
            </w:r>
          </w:p>
          <w:p w14:paraId="081D7E3A" w14:textId="77777777" w:rsidR="00D2208F" w:rsidRPr="00D2208F" w:rsidRDefault="00D2208F" w:rsidP="00D2208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5" w:hanging="284"/>
              <w:rPr>
                <w:lang w:val="fr-FR"/>
              </w:rPr>
            </w:pPr>
            <w:r w:rsidRPr="00D2208F">
              <w:rPr>
                <w:lang w:val="fr-FR"/>
              </w:rPr>
              <w:t>Esprit d'équipe</w:t>
            </w:r>
          </w:p>
          <w:p w14:paraId="6E803CFA" w14:textId="6B6FC8E8" w:rsidR="00D2208F" w:rsidRPr="00D2208F" w:rsidRDefault="00D2208F" w:rsidP="00D2208F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5" w:hanging="284"/>
              <w:rPr>
                <w:lang w:val="fr-FR"/>
              </w:rPr>
            </w:pPr>
            <w:r w:rsidRPr="00D2208F">
              <w:rPr>
                <w:lang w:val="fr-FR"/>
              </w:rPr>
              <w:t>communication</w:t>
            </w:r>
          </w:p>
          <w:p w14:paraId="6FF45662" w14:textId="77777777" w:rsidR="00D2208F" w:rsidRPr="00D2208F" w:rsidRDefault="00D2208F" w:rsidP="00D2208F">
            <w:pPr>
              <w:pStyle w:val="ListParagraph"/>
              <w:rPr>
                <w:lang w:val="fr-FR"/>
              </w:rPr>
            </w:pPr>
          </w:p>
          <w:p w14:paraId="679B6EF4" w14:textId="1FB6249C" w:rsidR="00D2208F" w:rsidRPr="00D2208F" w:rsidRDefault="00D2208F" w:rsidP="00D2208F">
            <w:pPr>
              <w:rPr>
                <w:lang w:val="fr-FR"/>
              </w:rPr>
            </w:pPr>
          </w:p>
        </w:tc>
        <w:tc>
          <w:tcPr>
            <w:tcW w:w="720" w:type="dxa"/>
          </w:tcPr>
          <w:p w14:paraId="50FC6FB0" w14:textId="77777777" w:rsidR="001B2ABD" w:rsidRPr="005E61E4" w:rsidRDefault="001B2ABD" w:rsidP="000C45FF">
            <w:pPr>
              <w:tabs>
                <w:tab w:val="left" w:pos="990"/>
              </w:tabs>
              <w:rPr>
                <w:lang w:val="fr-FR"/>
              </w:rPr>
            </w:pPr>
          </w:p>
        </w:tc>
        <w:tc>
          <w:tcPr>
            <w:tcW w:w="6170" w:type="dxa"/>
          </w:tcPr>
          <w:sdt>
            <w:sdtPr>
              <w:rPr>
                <w:lang w:val="fr-FR"/>
              </w:rPr>
              <w:id w:val="1049110328"/>
              <w:placeholder>
                <w:docPart w:val="046FF3A0C7FD43B895793C66C6DA3536"/>
              </w:placeholder>
              <w:temporary/>
              <w:showingPlcHdr/>
              <w15:appearance w15:val="hidden"/>
            </w:sdtPr>
            <w:sdtContent>
              <w:p w14:paraId="7F55A619" w14:textId="77777777" w:rsidR="001B2ABD" w:rsidRPr="005E61E4" w:rsidRDefault="00E25A26" w:rsidP="00036450">
                <w:pPr>
                  <w:pStyle w:val="Heading2"/>
                  <w:rPr>
                    <w:lang w:val="fr-FR"/>
                  </w:rPr>
                </w:pPr>
                <w:r w:rsidRPr="005E61E4">
                  <w:rPr>
                    <w:lang w:val="fr-FR" w:bidi="en-GB"/>
                  </w:rPr>
                  <w:t>EDUCATION</w:t>
                </w:r>
              </w:p>
            </w:sdtContent>
          </w:sdt>
          <w:p w14:paraId="13D21441" w14:textId="126A1699" w:rsidR="00036450" w:rsidRPr="006769EA" w:rsidRDefault="006769EA" w:rsidP="00036450">
            <w:pPr>
              <w:rPr>
                <w:b/>
                <w:lang w:val="fr-FR"/>
              </w:rPr>
            </w:pPr>
            <w:r w:rsidRPr="006769EA">
              <w:rPr>
                <w:b/>
                <w:lang w:val="fr-FR"/>
              </w:rPr>
              <w:t>Baccalauréat</w:t>
            </w:r>
          </w:p>
          <w:p w14:paraId="623EF813" w14:textId="13E27FB9" w:rsidR="00BD7ABD" w:rsidRPr="00D2208F" w:rsidRDefault="00BD7ABD" w:rsidP="00036450">
            <w:pPr>
              <w:rPr>
                <w:lang w:val="fr-FR"/>
              </w:rPr>
            </w:pPr>
            <w:r w:rsidRPr="00D2208F">
              <w:rPr>
                <w:lang w:val="fr-FR"/>
              </w:rPr>
              <w:t>Lycée Abou Abass Sebti, Marrakech</w:t>
            </w:r>
          </w:p>
          <w:p w14:paraId="62AE4B60" w14:textId="5BBAAD64" w:rsidR="00BD7ABD" w:rsidRPr="00BD7ABD" w:rsidRDefault="00BD7ABD" w:rsidP="00036450">
            <w:pPr>
              <w:rPr>
                <w:lang w:val="fr-FR"/>
              </w:rPr>
            </w:pPr>
            <w:r w:rsidRPr="00BD7ABD">
              <w:rPr>
                <w:lang w:val="fr-FR"/>
              </w:rPr>
              <w:t>2018 - 201</w:t>
            </w:r>
            <w:r>
              <w:rPr>
                <w:lang w:val="fr-FR"/>
              </w:rPr>
              <w:t>9</w:t>
            </w:r>
          </w:p>
          <w:p w14:paraId="658CA908" w14:textId="71E5DA53" w:rsidR="00036450" w:rsidRDefault="006769EA" w:rsidP="00036450">
            <w:pPr>
              <w:rPr>
                <w:lang w:val="fr-FR"/>
              </w:rPr>
            </w:pPr>
            <w:r w:rsidRPr="00BD7ABD">
              <w:rPr>
                <w:lang w:val="fr-FR"/>
              </w:rPr>
              <w:t>Baccalauréat</w:t>
            </w:r>
            <w:r w:rsidR="00BD7ABD" w:rsidRPr="00BD7ABD">
              <w:rPr>
                <w:lang w:val="fr-FR"/>
              </w:rPr>
              <w:t xml:space="preserve"> sciences physiques option </w:t>
            </w:r>
            <w:r w:rsidRPr="00BD7ABD">
              <w:rPr>
                <w:lang w:val="fr-FR"/>
              </w:rPr>
              <w:t>française</w:t>
            </w:r>
            <w:r w:rsidR="00BD7ABD" w:rsidRPr="00BD7ABD">
              <w:rPr>
                <w:lang w:val="fr-FR"/>
              </w:rPr>
              <w:t>.</w:t>
            </w:r>
          </w:p>
          <w:p w14:paraId="19583839" w14:textId="77777777" w:rsidR="00BD7ABD" w:rsidRPr="00BD7ABD" w:rsidRDefault="00BD7ABD" w:rsidP="00036450">
            <w:pPr>
              <w:rPr>
                <w:lang w:val="fr-FR"/>
              </w:rPr>
            </w:pPr>
          </w:p>
          <w:p w14:paraId="3D755A49" w14:textId="77777777" w:rsidR="00BD7ABD" w:rsidRDefault="00BD7ABD" w:rsidP="00036450">
            <w:pPr>
              <w:pStyle w:val="Date"/>
              <w:rPr>
                <w:b/>
                <w:lang w:val="fr-FR"/>
              </w:rPr>
            </w:pPr>
            <w:r w:rsidRPr="00BD7ABD">
              <w:rPr>
                <w:b/>
                <w:lang w:val="fr-FR"/>
              </w:rPr>
              <w:t>Informatique</w:t>
            </w:r>
          </w:p>
          <w:p w14:paraId="7DBD9A66" w14:textId="65599674" w:rsidR="00BD7ABD" w:rsidRPr="00D2208F" w:rsidRDefault="00BD7ABD" w:rsidP="00036450">
            <w:pPr>
              <w:rPr>
                <w:lang w:val="fr-FR"/>
              </w:rPr>
            </w:pPr>
            <w:r w:rsidRPr="00D2208F">
              <w:rPr>
                <w:lang w:val="fr-FR"/>
              </w:rPr>
              <w:t xml:space="preserve">OFFPT </w:t>
            </w:r>
            <w:proofErr w:type="spellStart"/>
            <w:r w:rsidRPr="00D2208F">
              <w:rPr>
                <w:lang w:val="fr-FR"/>
              </w:rPr>
              <w:t>Ista</w:t>
            </w:r>
            <w:proofErr w:type="spellEnd"/>
            <w:r w:rsidRPr="00D2208F">
              <w:rPr>
                <w:lang w:val="fr-FR"/>
              </w:rPr>
              <w:t xml:space="preserve"> </w:t>
            </w:r>
            <w:proofErr w:type="spellStart"/>
            <w:r w:rsidRPr="00D2208F">
              <w:rPr>
                <w:lang w:val="fr-FR"/>
              </w:rPr>
              <w:t>Ntic</w:t>
            </w:r>
            <w:proofErr w:type="spellEnd"/>
            <w:r w:rsidRPr="00D2208F">
              <w:rPr>
                <w:lang w:val="fr-FR"/>
              </w:rPr>
              <w:t xml:space="preserve"> Syba, Marrakech</w:t>
            </w:r>
          </w:p>
          <w:p w14:paraId="0460A6B4" w14:textId="6106B7CE" w:rsidR="00BD7ABD" w:rsidRPr="00BD7ABD" w:rsidRDefault="00BD7ABD" w:rsidP="00036450">
            <w:pPr>
              <w:rPr>
                <w:lang w:val="fr-FR"/>
              </w:rPr>
            </w:pPr>
            <w:r w:rsidRPr="00BD7ABD">
              <w:rPr>
                <w:lang w:val="fr-FR"/>
              </w:rPr>
              <w:t>2022 - 2024</w:t>
            </w:r>
          </w:p>
          <w:p w14:paraId="16311326" w14:textId="0037053D" w:rsidR="00036450" w:rsidRDefault="006769EA" w:rsidP="00036450">
            <w:pPr>
              <w:rPr>
                <w:lang w:val="fr-FR"/>
              </w:rPr>
            </w:pPr>
            <w:r w:rsidRPr="00BD7ABD">
              <w:rPr>
                <w:lang w:val="fr-FR"/>
              </w:rPr>
              <w:t>Développement</w:t>
            </w:r>
            <w:r w:rsidR="00BD7ABD" w:rsidRPr="00BD7ABD">
              <w:rPr>
                <w:lang w:val="fr-FR"/>
              </w:rPr>
              <w:t xml:space="preserve"> digitale option Full Stack.</w:t>
            </w:r>
          </w:p>
          <w:p w14:paraId="4577ACA2" w14:textId="77777777" w:rsidR="006769EA" w:rsidRPr="005E61E4" w:rsidRDefault="006769EA" w:rsidP="00036450">
            <w:pPr>
              <w:rPr>
                <w:lang w:val="fr-FR"/>
              </w:rPr>
            </w:pPr>
          </w:p>
          <w:p w14:paraId="6F85122B" w14:textId="1D699900" w:rsidR="004D3011" w:rsidRPr="005E61E4" w:rsidRDefault="00BD7ABD" w:rsidP="00BD7ABD">
            <w:pPr>
              <w:pStyle w:val="Heading2"/>
              <w:rPr>
                <w:lang w:val="fr-FR"/>
              </w:rPr>
            </w:pPr>
            <w:r>
              <w:rPr>
                <w:lang w:val="fr-FR"/>
              </w:rPr>
              <w:t>Experiences</w:t>
            </w:r>
          </w:p>
          <w:p w14:paraId="58CF25BC" w14:textId="77777777" w:rsidR="00BD7ABD" w:rsidRPr="00BD7ABD" w:rsidRDefault="00BD7ABD" w:rsidP="004D3011">
            <w:pPr>
              <w:rPr>
                <w:b/>
                <w:bCs/>
                <w:lang w:val="fr-FR"/>
              </w:rPr>
            </w:pPr>
            <w:r w:rsidRPr="00BD7ABD">
              <w:rPr>
                <w:b/>
                <w:bCs/>
                <w:lang w:val="fr-FR"/>
              </w:rPr>
              <w:t xml:space="preserve">Faculté des sciences SEMLALIA </w:t>
            </w:r>
          </w:p>
          <w:p w14:paraId="0DF31468" w14:textId="5F6913D9" w:rsidR="004D3011" w:rsidRPr="005E61E4" w:rsidRDefault="00BD7ABD" w:rsidP="004D3011">
            <w:pPr>
              <w:rPr>
                <w:lang w:val="fr-FR"/>
              </w:rPr>
            </w:pPr>
            <w:r>
              <w:rPr>
                <w:lang w:val="fr-FR"/>
              </w:rPr>
              <w:t>2019 - 2022</w:t>
            </w:r>
          </w:p>
          <w:p w14:paraId="2810B81F" w14:textId="56C84CEC" w:rsidR="004D3011" w:rsidRDefault="00BD7ABD" w:rsidP="00BD7ABD">
            <w:pPr>
              <w:rPr>
                <w:lang w:val="fr-FR" w:bidi="en-GB"/>
              </w:rPr>
            </w:pPr>
            <w:r w:rsidRPr="00BD7ABD">
              <w:rPr>
                <w:lang w:val="fr-FR"/>
              </w:rPr>
              <w:t>3 ans en Faculté des sciences SEMLALIA option physique</w:t>
            </w:r>
            <w:r w:rsidR="00036450" w:rsidRPr="005E61E4">
              <w:rPr>
                <w:lang w:val="fr-FR" w:bidi="en-GB"/>
              </w:rPr>
              <w:t xml:space="preserve"> </w:t>
            </w:r>
          </w:p>
          <w:p w14:paraId="483FE046" w14:textId="77777777" w:rsidR="006769EA" w:rsidRPr="005E61E4" w:rsidRDefault="006769EA" w:rsidP="00BD7ABD">
            <w:pPr>
              <w:rPr>
                <w:lang w:val="fr-FR"/>
              </w:rPr>
            </w:pPr>
          </w:p>
          <w:p w14:paraId="247444F8" w14:textId="10035E2E" w:rsidR="00036450" w:rsidRPr="005E61E4" w:rsidRDefault="00BD7ABD" w:rsidP="00036450">
            <w:pPr>
              <w:pStyle w:val="Heading2"/>
              <w:rPr>
                <w:lang w:val="fr-FR"/>
              </w:rPr>
            </w:pPr>
            <w:r>
              <w:rPr>
                <w:lang w:val="fr-FR"/>
              </w:rPr>
              <w:t>Langues</w:t>
            </w:r>
          </w:p>
          <w:p w14:paraId="7A60EE18" w14:textId="7B40B133" w:rsidR="00036450" w:rsidRPr="003F19C7" w:rsidRDefault="00BD7ABD" w:rsidP="00BD7AB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0"/>
                <w:szCs w:val="24"/>
                <w:lang w:val="fr-FR"/>
              </w:rPr>
            </w:pPr>
            <w:r w:rsidRPr="003F19C7">
              <w:rPr>
                <w:noProof/>
                <w:sz w:val="20"/>
                <w:szCs w:val="24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1CB911" wp14:editId="79072B54">
                      <wp:simplePos x="0" y="0"/>
                      <wp:positionH relativeFrom="column">
                        <wp:posOffset>1232535</wp:posOffset>
                      </wp:positionH>
                      <wp:positionV relativeFrom="paragraph">
                        <wp:posOffset>21590</wp:posOffset>
                      </wp:positionV>
                      <wp:extent cx="1651000" cy="101600"/>
                      <wp:effectExtent l="0" t="0" r="25400" b="12700"/>
                      <wp:wrapNone/>
                      <wp:docPr id="1779446956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0" cy="10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D67D18" id="Rectangle 2" o:spid="_x0000_s1026" style="position:absolute;margin-left:97.05pt;margin-top:1.7pt;width:130pt;height: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" fillcolor="#00b0f0" strokecolor="#0f1b25 [484]" strokeweight="1pt"/>
                  </w:pict>
                </mc:Fallback>
              </mc:AlternateContent>
            </w:r>
            <w:r w:rsidRPr="003F19C7">
              <w:rPr>
                <w:sz w:val="20"/>
                <w:szCs w:val="24"/>
                <w:lang w:val="fr-FR"/>
              </w:rPr>
              <w:t xml:space="preserve">Arabe : </w:t>
            </w:r>
          </w:p>
          <w:p w14:paraId="2FACE47C" w14:textId="27D4AF57" w:rsidR="00BD7ABD" w:rsidRPr="003F19C7" w:rsidRDefault="006769EA" w:rsidP="00BD7AB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0"/>
                <w:szCs w:val="24"/>
                <w:lang w:val="fr-FR"/>
              </w:rPr>
            </w:pPr>
            <w:r w:rsidRPr="003F19C7">
              <w:rPr>
                <w:noProof/>
                <w:sz w:val="20"/>
                <w:szCs w:val="24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5D32F3" wp14:editId="7E1639FD">
                      <wp:simplePos x="0" y="0"/>
                      <wp:positionH relativeFrom="column">
                        <wp:posOffset>1232535</wp:posOffset>
                      </wp:positionH>
                      <wp:positionV relativeFrom="paragraph">
                        <wp:posOffset>14605</wp:posOffset>
                      </wp:positionV>
                      <wp:extent cx="1229360" cy="101600"/>
                      <wp:effectExtent l="0" t="0" r="27940" b="12700"/>
                      <wp:wrapNone/>
                      <wp:docPr id="8713416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9360" cy="10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8288EB" id="Rectangle 2" o:spid="_x0000_s1026" style="position:absolute;margin-left:97.05pt;margin-top:1.15pt;width:96.8pt;height: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" fillcolor="#00b0f0" strokecolor="#0f1b25 [484]" strokeweight="1pt"/>
                  </w:pict>
                </mc:Fallback>
              </mc:AlternateContent>
            </w:r>
            <w:r w:rsidR="00BD7ABD" w:rsidRPr="003F19C7">
              <w:rPr>
                <w:sz w:val="20"/>
                <w:szCs w:val="24"/>
                <w:lang w:val="fr-FR"/>
              </w:rPr>
              <w:t>Anglais :</w:t>
            </w:r>
          </w:p>
          <w:p w14:paraId="1B86B16B" w14:textId="25575388" w:rsidR="00BD7ABD" w:rsidRPr="00BD7ABD" w:rsidRDefault="006769EA" w:rsidP="00BD7ABD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lang w:val="fr-FR"/>
              </w:rPr>
            </w:pPr>
            <w:r w:rsidRPr="003F19C7">
              <w:rPr>
                <w:noProof/>
                <w:sz w:val="20"/>
                <w:szCs w:val="24"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D023256" wp14:editId="38792964">
                      <wp:simplePos x="0" y="0"/>
                      <wp:positionH relativeFrom="column">
                        <wp:posOffset>1232535</wp:posOffset>
                      </wp:positionH>
                      <wp:positionV relativeFrom="paragraph">
                        <wp:posOffset>17780</wp:posOffset>
                      </wp:positionV>
                      <wp:extent cx="868680" cy="101600"/>
                      <wp:effectExtent l="0" t="0" r="26670" b="12700"/>
                      <wp:wrapNone/>
                      <wp:docPr id="133801220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8680" cy="10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5288D6" id="Rectangle 2" o:spid="_x0000_s1026" style="position:absolute;margin-left:97.05pt;margin-top:1.4pt;width:68.4pt;height: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" fillcolor="#00b0f0" strokecolor="#0f1b25 [484]" strokeweight="1pt"/>
                  </w:pict>
                </mc:Fallback>
              </mc:AlternateContent>
            </w:r>
            <w:r w:rsidR="00BD7ABD" w:rsidRPr="003F19C7">
              <w:rPr>
                <w:sz w:val="20"/>
                <w:szCs w:val="24"/>
                <w:lang w:val="fr-FR"/>
              </w:rPr>
              <w:t>Français :</w:t>
            </w:r>
          </w:p>
        </w:tc>
      </w:tr>
    </w:tbl>
    <w:p w14:paraId="3FA1971A" w14:textId="51B852D8" w:rsidR="006769EA" w:rsidRDefault="006769EA" w:rsidP="006769EA">
      <w:pPr>
        <w:rPr>
          <w:lang w:val="fr-FR"/>
        </w:rPr>
      </w:pPr>
    </w:p>
    <w:p w14:paraId="5A1ADA95" w14:textId="74479411" w:rsidR="006769EA" w:rsidRDefault="006769EA" w:rsidP="00637477">
      <w:pPr>
        <w:pStyle w:val="Heading2"/>
        <w:ind w:left="4395" w:firstLine="141"/>
        <w:rPr>
          <w:lang w:val="fr-FR"/>
        </w:rPr>
      </w:pPr>
      <w:r>
        <w:rPr>
          <w:lang w:val="fr-FR"/>
        </w:rPr>
        <w:t>Compétances</w:t>
      </w:r>
      <w:r w:rsidR="00D2208F">
        <w:rPr>
          <w:lang w:val="fr-FR"/>
        </w:rPr>
        <w:t xml:space="preserve"> profitionnels</w:t>
      </w:r>
    </w:p>
    <w:p w14:paraId="7727EB8D" w14:textId="38EF4266" w:rsidR="00D2208F" w:rsidRPr="00637477" w:rsidRDefault="00637477" w:rsidP="00637477">
      <w:pPr>
        <w:pStyle w:val="ListParagraph"/>
        <w:numPr>
          <w:ilvl w:val="0"/>
          <w:numId w:val="15"/>
        </w:numPr>
        <w:tabs>
          <w:tab w:val="left" w:pos="6960"/>
        </w:tabs>
        <w:spacing w:line="360" w:lineRule="auto"/>
        <w:ind w:left="5103" w:hanging="283"/>
        <w:rPr>
          <w:sz w:val="20"/>
          <w:szCs w:val="24"/>
          <w:lang w:val="fr-FR"/>
        </w:rPr>
      </w:pPr>
      <w:r w:rsidRPr="003F19C7">
        <w:rPr>
          <w:noProof/>
          <w:sz w:val="20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F1B28" wp14:editId="5A72CD57">
                <wp:simplePos x="0" y="0"/>
                <wp:positionH relativeFrom="column">
                  <wp:posOffset>4049883</wp:posOffset>
                </wp:positionH>
                <wp:positionV relativeFrom="paragraph">
                  <wp:posOffset>36488</wp:posOffset>
                </wp:positionV>
                <wp:extent cx="1651000" cy="101600"/>
                <wp:effectExtent l="0" t="0" r="25400" b="12700"/>
                <wp:wrapNone/>
                <wp:docPr id="16149048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01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0FB1E" id="Rectangle 2" o:spid="_x0000_s1026" style="position:absolute;margin-left:318.9pt;margin-top:2.85pt;width:130pt;height: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" fillcolor="#d8b25c [3207]" strokecolor="#0f1b25 [484]" strokeweight="1pt"/>
            </w:pict>
          </mc:Fallback>
        </mc:AlternateContent>
      </w:r>
      <w:r w:rsidR="00D2208F" w:rsidRPr="00637477">
        <w:rPr>
          <w:sz w:val="20"/>
          <w:szCs w:val="24"/>
          <w:lang w:val="fr-FR"/>
        </w:rPr>
        <w:t>HTML / CSS</w:t>
      </w:r>
      <w:r>
        <w:rPr>
          <w:sz w:val="20"/>
          <w:szCs w:val="24"/>
          <w:lang w:val="fr-FR"/>
        </w:rPr>
        <w:t xml:space="preserve">  </w:t>
      </w:r>
    </w:p>
    <w:p w14:paraId="3C2829BD" w14:textId="6E83D1E4" w:rsidR="00D2208F" w:rsidRPr="00637477" w:rsidRDefault="00637477" w:rsidP="00637477">
      <w:pPr>
        <w:pStyle w:val="ListParagraph"/>
        <w:numPr>
          <w:ilvl w:val="0"/>
          <w:numId w:val="15"/>
        </w:numPr>
        <w:tabs>
          <w:tab w:val="left" w:pos="6960"/>
        </w:tabs>
        <w:spacing w:line="360" w:lineRule="auto"/>
        <w:ind w:left="5103" w:hanging="283"/>
        <w:rPr>
          <w:sz w:val="20"/>
          <w:szCs w:val="24"/>
          <w:lang w:val="fr-FR"/>
        </w:rPr>
      </w:pPr>
      <w:r w:rsidRPr="003F19C7">
        <w:rPr>
          <w:noProof/>
          <w:sz w:val="20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94D1D2" wp14:editId="13F38808">
                <wp:simplePos x="0" y="0"/>
                <wp:positionH relativeFrom="column">
                  <wp:posOffset>4050030</wp:posOffset>
                </wp:positionH>
                <wp:positionV relativeFrom="paragraph">
                  <wp:posOffset>16510</wp:posOffset>
                </wp:positionV>
                <wp:extent cx="1229360" cy="101600"/>
                <wp:effectExtent l="0" t="0" r="27940" b="12700"/>
                <wp:wrapNone/>
                <wp:docPr id="20976001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101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FB953" id="Rectangle 2" o:spid="_x0000_s1026" style="position:absolute;margin-left:318.9pt;margin-top:1.3pt;width:96.8pt;height: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" fillcolor="#d8b25c [3207]" strokecolor="#0f1b25 [484]" strokeweight="1pt"/>
            </w:pict>
          </mc:Fallback>
        </mc:AlternateContent>
      </w:r>
      <w:r w:rsidR="003906DF">
        <w:rPr>
          <w:sz w:val="20"/>
          <w:szCs w:val="24"/>
          <w:lang w:val="fr-FR"/>
        </w:rPr>
        <w:t>JS / REACT</w:t>
      </w:r>
    </w:p>
    <w:p w14:paraId="7BAE6728" w14:textId="1EBA0289" w:rsidR="00D2208F" w:rsidRPr="00637477" w:rsidRDefault="00637477" w:rsidP="00637477">
      <w:pPr>
        <w:pStyle w:val="ListParagraph"/>
        <w:numPr>
          <w:ilvl w:val="0"/>
          <w:numId w:val="15"/>
        </w:numPr>
        <w:tabs>
          <w:tab w:val="left" w:pos="6960"/>
        </w:tabs>
        <w:spacing w:line="360" w:lineRule="auto"/>
        <w:ind w:left="5103" w:hanging="283"/>
        <w:rPr>
          <w:sz w:val="20"/>
          <w:szCs w:val="24"/>
          <w:lang w:val="en-GB"/>
        </w:rPr>
      </w:pPr>
      <w:r w:rsidRPr="003F19C7">
        <w:rPr>
          <w:noProof/>
          <w:sz w:val="20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47164B" wp14:editId="557D8537">
                <wp:simplePos x="0" y="0"/>
                <wp:positionH relativeFrom="column">
                  <wp:posOffset>4050030</wp:posOffset>
                </wp:positionH>
                <wp:positionV relativeFrom="paragraph">
                  <wp:posOffset>36390</wp:posOffset>
                </wp:positionV>
                <wp:extent cx="1113692" cy="101600"/>
                <wp:effectExtent l="0" t="0" r="10795" b="12700"/>
                <wp:wrapNone/>
                <wp:docPr id="17806496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692" cy="101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54AA7" id="Rectangle 2" o:spid="_x0000_s1026" style="position:absolute;margin-left:318.9pt;margin-top:2.85pt;width:87.7pt;height: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" fillcolor="#d8b25c [3207]" strokecolor="#0f1b25 [484]" strokeweight="1pt"/>
            </w:pict>
          </mc:Fallback>
        </mc:AlternateContent>
      </w:r>
      <w:r w:rsidR="00D2208F" w:rsidRPr="00637477">
        <w:rPr>
          <w:sz w:val="20"/>
          <w:szCs w:val="24"/>
          <w:lang w:val="en-GB"/>
        </w:rPr>
        <w:t>PHP</w:t>
      </w:r>
    </w:p>
    <w:p w14:paraId="0F837B1A" w14:textId="72C13DBC" w:rsidR="00D2208F" w:rsidRPr="00637477" w:rsidRDefault="00637477" w:rsidP="00637477">
      <w:pPr>
        <w:pStyle w:val="ListParagraph"/>
        <w:numPr>
          <w:ilvl w:val="0"/>
          <w:numId w:val="15"/>
        </w:numPr>
        <w:tabs>
          <w:tab w:val="left" w:pos="6960"/>
        </w:tabs>
        <w:spacing w:line="360" w:lineRule="auto"/>
        <w:ind w:left="5103" w:hanging="283"/>
        <w:rPr>
          <w:sz w:val="20"/>
          <w:szCs w:val="24"/>
          <w:lang w:val="en-GB"/>
        </w:rPr>
      </w:pPr>
      <w:r w:rsidRPr="003F19C7">
        <w:rPr>
          <w:noProof/>
          <w:sz w:val="20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5D5E0F" wp14:editId="143BF2CC">
                <wp:simplePos x="0" y="0"/>
                <wp:positionH relativeFrom="column">
                  <wp:posOffset>4050323</wp:posOffset>
                </wp:positionH>
                <wp:positionV relativeFrom="paragraph">
                  <wp:posOffset>38149</wp:posOffset>
                </wp:positionV>
                <wp:extent cx="1312545" cy="101600"/>
                <wp:effectExtent l="0" t="0" r="20955" b="12700"/>
                <wp:wrapNone/>
                <wp:docPr id="321583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545" cy="101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B2C01" id="Rectangle 2" o:spid="_x0000_s1026" style="position:absolute;margin-left:318.9pt;margin-top:3pt;width:103.35pt;height: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" fillcolor="#d8b25c [3207]" strokecolor="#0f1b25 [484]" strokeweight="1pt"/>
            </w:pict>
          </mc:Fallback>
        </mc:AlternateContent>
      </w:r>
      <w:r w:rsidR="00D2208F" w:rsidRPr="00637477">
        <w:rPr>
          <w:sz w:val="20"/>
          <w:szCs w:val="24"/>
          <w:lang w:val="en-GB"/>
        </w:rPr>
        <w:t>MYSQL</w:t>
      </w:r>
    </w:p>
    <w:p w14:paraId="5304A962" w14:textId="78839533" w:rsidR="00D2208F" w:rsidRDefault="00637477" w:rsidP="00637477">
      <w:pPr>
        <w:pStyle w:val="ListParagraph"/>
        <w:numPr>
          <w:ilvl w:val="0"/>
          <w:numId w:val="15"/>
        </w:numPr>
        <w:tabs>
          <w:tab w:val="left" w:pos="6960"/>
        </w:tabs>
        <w:spacing w:line="360" w:lineRule="auto"/>
        <w:ind w:left="5103" w:hanging="283"/>
        <w:rPr>
          <w:sz w:val="20"/>
          <w:szCs w:val="24"/>
          <w:lang w:val="en-GB"/>
        </w:rPr>
      </w:pPr>
      <w:r w:rsidRPr="003F19C7">
        <w:rPr>
          <w:noProof/>
          <w:sz w:val="20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CED8D0" wp14:editId="54486EE1">
                <wp:simplePos x="0" y="0"/>
                <wp:positionH relativeFrom="column">
                  <wp:posOffset>4050323</wp:posOffset>
                </wp:positionH>
                <wp:positionV relativeFrom="paragraph">
                  <wp:posOffset>27842</wp:posOffset>
                </wp:positionV>
                <wp:extent cx="868680" cy="101600"/>
                <wp:effectExtent l="0" t="0" r="26670" b="12700"/>
                <wp:wrapNone/>
                <wp:docPr id="17147458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101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5C7DC" id="Rectangle 2" o:spid="_x0000_s1026" style="position:absolute;margin-left:318.9pt;margin-top:2.2pt;width:68.4pt;height: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" fillcolor="#d8b25c [3207]" strokecolor="#0f1b25 [484]" strokeweight="1pt"/>
            </w:pict>
          </mc:Fallback>
        </mc:AlternateContent>
      </w:r>
      <w:r w:rsidR="00D2208F" w:rsidRPr="00637477">
        <w:rPr>
          <w:sz w:val="20"/>
          <w:szCs w:val="24"/>
          <w:lang w:val="en-GB"/>
        </w:rPr>
        <w:t>NOSQL</w:t>
      </w:r>
    </w:p>
    <w:p w14:paraId="7E791E04" w14:textId="1054EEBF" w:rsidR="003906DF" w:rsidRDefault="003906DF" w:rsidP="00637477">
      <w:pPr>
        <w:pStyle w:val="ListParagraph"/>
        <w:numPr>
          <w:ilvl w:val="0"/>
          <w:numId w:val="15"/>
        </w:numPr>
        <w:tabs>
          <w:tab w:val="left" w:pos="6960"/>
        </w:tabs>
        <w:spacing w:line="360" w:lineRule="auto"/>
        <w:ind w:left="5103" w:hanging="283"/>
        <w:rPr>
          <w:sz w:val="20"/>
          <w:szCs w:val="24"/>
          <w:lang w:val="en-GB"/>
        </w:rPr>
      </w:pPr>
      <w:r w:rsidRPr="003F19C7">
        <w:rPr>
          <w:noProof/>
          <w:sz w:val="20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F96669" wp14:editId="3B879EC7">
                <wp:simplePos x="0" y="0"/>
                <wp:positionH relativeFrom="column">
                  <wp:posOffset>4050030</wp:posOffset>
                </wp:positionH>
                <wp:positionV relativeFrom="paragraph">
                  <wp:posOffset>8255</wp:posOffset>
                </wp:positionV>
                <wp:extent cx="1441939" cy="101502"/>
                <wp:effectExtent l="0" t="0" r="25400" b="13335"/>
                <wp:wrapNone/>
                <wp:docPr id="20539356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9" cy="101502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F1C06" id="Rectangle 2" o:spid="_x0000_s1026" style="position:absolute;margin-left:318.9pt;margin-top:.65pt;width:113.55pt;height: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" fillcolor="#d8b25c [3207]" strokecolor="#0f1b25 [484]" strokeweight="1pt"/>
            </w:pict>
          </mc:Fallback>
        </mc:AlternateContent>
      </w:r>
      <w:r>
        <w:rPr>
          <w:sz w:val="20"/>
          <w:szCs w:val="24"/>
          <w:lang w:val="en-GB"/>
        </w:rPr>
        <w:t>WORD</w:t>
      </w:r>
    </w:p>
    <w:p w14:paraId="269FF801" w14:textId="6AFFC5A7" w:rsidR="003906DF" w:rsidRPr="00637477" w:rsidRDefault="003906DF" w:rsidP="00637477">
      <w:pPr>
        <w:pStyle w:val="ListParagraph"/>
        <w:numPr>
          <w:ilvl w:val="0"/>
          <w:numId w:val="15"/>
        </w:numPr>
        <w:tabs>
          <w:tab w:val="left" w:pos="6960"/>
        </w:tabs>
        <w:spacing w:line="360" w:lineRule="auto"/>
        <w:ind w:left="5103" w:hanging="283"/>
        <w:rPr>
          <w:sz w:val="20"/>
          <w:szCs w:val="24"/>
          <w:lang w:val="en-GB"/>
        </w:rPr>
      </w:pPr>
      <w:r w:rsidRPr="003F19C7">
        <w:rPr>
          <w:noProof/>
          <w:sz w:val="20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174E83" wp14:editId="44C761DF">
                <wp:simplePos x="0" y="0"/>
                <wp:positionH relativeFrom="column">
                  <wp:posOffset>4050030</wp:posOffset>
                </wp:positionH>
                <wp:positionV relativeFrom="paragraph">
                  <wp:posOffset>6057</wp:posOffset>
                </wp:positionV>
                <wp:extent cx="868680" cy="101600"/>
                <wp:effectExtent l="0" t="0" r="26670" b="12700"/>
                <wp:wrapNone/>
                <wp:docPr id="20094172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1016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35FD9" id="Rectangle 2" o:spid="_x0000_s1026" style="position:absolute;margin-left:318.9pt;margin-top:.5pt;width:68.4pt;height: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" fillcolor="#d8b25c [3207]" strokecolor="#0f1b25 [484]" strokeweight="1pt"/>
            </w:pict>
          </mc:Fallback>
        </mc:AlternateContent>
      </w:r>
      <w:r>
        <w:rPr>
          <w:sz w:val="20"/>
          <w:szCs w:val="24"/>
          <w:lang w:val="en-GB"/>
        </w:rPr>
        <w:t>EXCEL</w:t>
      </w:r>
    </w:p>
    <w:p w14:paraId="2D52B4EB" w14:textId="77777777" w:rsidR="00D2208F" w:rsidRPr="00637477" w:rsidRDefault="00D2208F" w:rsidP="00D2208F">
      <w:pPr>
        <w:rPr>
          <w:lang w:val="en-GB"/>
        </w:rPr>
      </w:pPr>
    </w:p>
    <w:sectPr w:rsidR="00D2208F" w:rsidRPr="00637477" w:rsidSect="00267C89">
      <w:headerReference w:type="default" r:id="rId12"/>
      <w:pgSz w:w="11906" w:h="16838" w:code="9"/>
      <w:pgMar w:top="1418" w:right="680" w:bottom="720" w:left="720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512D7" w14:textId="77777777" w:rsidR="00267C89" w:rsidRDefault="00267C89" w:rsidP="000C45FF">
      <w:r>
        <w:separator/>
      </w:r>
    </w:p>
  </w:endnote>
  <w:endnote w:type="continuationSeparator" w:id="0">
    <w:p w14:paraId="022486BB" w14:textId="77777777" w:rsidR="00267C89" w:rsidRDefault="00267C8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8EBDC" w14:textId="77777777" w:rsidR="00267C89" w:rsidRDefault="00267C89" w:rsidP="000C45FF">
      <w:r>
        <w:separator/>
      </w:r>
    </w:p>
  </w:footnote>
  <w:footnote w:type="continuationSeparator" w:id="0">
    <w:p w14:paraId="23E1CA68" w14:textId="77777777" w:rsidR="00267C89" w:rsidRDefault="00267C8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AC169" w14:textId="77777777" w:rsidR="000C45FF" w:rsidRDefault="000C45FF">
    <w:pPr>
      <w:pStyle w:val="Header"/>
    </w:pPr>
    <w:r>
      <w:rPr>
        <w:noProof/>
        <w:lang w:val="en-GB" w:bidi="en-GB"/>
      </w:rPr>
      <w:drawing>
        <wp:anchor distT="0" distB="0" distL="114300" distR="114300" simplePos="0" relativeHeight="251658240" behindDoc="1" locked="0" layoutInCell="1" allowOverlap="1" wp14:anchorId="4FB6AC4E" wp14:editId="2DFD0F3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2" name="Graphic 22" descr="decorative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D0C"/>
    <w:multiLevelType w:val="hybridMultilevel"/>
    <w:tmpl w:val="AA061E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77779"/>
    <w:multiLevelType w:val="hybridMultilevel"/>
    <w:tmpl w:val="6CF44F7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84C60"/>
    <w:multiLevelType w:val="hybridMultilevel"/>
    <w:tmpl w:val="6D70BE76"/>
    <w:lvl w:ilvl="0" w:tplc="0809000D">
      <w:start w:val="1"/>
      <w:numFmt w:val="bullet"/>
      <w:lvlText w:val=""/>
      <w:lvlJc w:val="left"/>
      <w:pPr>
        <w:ind w:left="568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8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5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2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0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7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441" w:hanging="360"/>
      </w:pPr>
      <w:rPr>
        <w:rFonts w:ascii="Wingdings" w:hAnsi="Wingdings" w:hint="default"/>
      </w:rPr>
    </w:lvl>
  </w:abstractNum>
  <w:abstractNum w:abstractNumId="3" w15:restartNumberingAfterBreak="0">
    <w:nsid w:val="17DD1C79"/>
    <w:multiLevelType w:val="hybridMultilevel"/>
    <w:tmpl w:val="C346D71E"/>
    <w:lvl w:ilvl="0" w:tplc="08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abstractNum w:abstractNumId="4" w15:restartNumberingAfterBreak="0">
    <w:nsid w:val="381121E7"/>
    <w:multiLevelType w:val="hybridMultilevel"/>
    <w:tmpl w:val="AD3EAEA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9108C"/>
    <w:multiLevelType w:val="hybridMultilevel"/>
    <w:tmpl w:val="BBF67934"/>
    <w:lvl w:ilvl="0" w:tplc="0809000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84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56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28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00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72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441" w:hanging="360"/>
      </w:pPr>
      <w:rPr>
        <w:rFonts w:ascii="Wingdings" w:hAnsi="Wingdings" w:hint="default"/>
      </w:rPr>
    </w:lvl>
  </w:abstractNum>
  <w:abstractNum w:abstractNumId="6" w15:restartNumberingAfterBreak="0">
    <w:nsid w:val="46DC36E5"/>
    <w:multiLevelType w:val="hybridMultilevel"/>
    <w:tmpl w:val="3BD0F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16391"/>
    <w:multiLevelType w:val="hybridMultilevel"/>
    <w:tmpl w:val="00BA54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306C5"/>
    <w:multiLevelType w:val="hybridMultilevel"/>
    <w:tmpl w:val="C95E9C8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E3A85"/>
    <w:multiLevelType w:val="hybridMultilevel"/>
    <w:tmpl w:val="634A72E8"/>
    <w:lvl w:ilvl="0" w:tplc="0809000F">
      <w:start w:val="1"/>
      <w:numFmt w:val="decimal"/>
      <w:lvlText w:val="%1."/>
      <w:lvlJc w:val="left"/>
      <w:pPr>
        <w:ind w:left="511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abstractNum w:abstractNumId="10" w15:restartNumberingAfterBreak="0">
    <w:nsid w:val="502B5A0C"/>
    <w:multiLevelType w:val="hybridMultilevel"/>
    <w:tmpl w:val="5CCC80D2"/>
    <w:lvl w:ilvl="0" w:tplc="080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abstractNum w:abstractNumId="11" w15:restartNumberingAfterBreak="0">
    <w:nsid w:val="64991E5A"/>
    <w:multiLevelType w:val="hybridMultilevel"/>
    <w:tmpl w:val="16D2F0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C6394"/>
    <w:multiLevelType w:val="hybridMultilevel"/>
    <w:tmpl w:val="E05820B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7023FB"/>
    <w:multiLevelType w:val="hybridMultilevel"/>
    <w:tmpl w:val="0D3ACC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D7B10"/>
    <w:multiLevelType w:val="hybridMultilevel"/>
    <w:tmpl w:val="E5046C08"/>
    <w:lvl w:ilvl="0" w:tplc="08090003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num w:numId="1" w16cid:durableId="382992572">
    <w:abstractNumId w:val="11"/>
  </w:num>
  <w:num w:numId="2" w16cid:durableId="1446736041">
    <w:abstractNumId w:val="12"/>
  </w:num>
  <w:num w:numId="3" w16cid:durableId="1448888453">
    <w:abstractNumId w:val="7"/>
  </w:num>
  <w:num w:numId="4" w16cid:durableId="1353805584">
    <w:abstractNumId w:val="0"/>
  </w:num>
  <w:num w:numId="5" w16cid:durableId="1020398535">
    <w:abstractNumId w:val="13"/>
  </w:num>
  <w:num w:numId="6" w16cid:durableId="651368762">
    <w:abstractNumId w:val="14"/>
  </w:num>
  <w:num w:numId="7" w16cid:durableId="1209730192">
    <w:abstractNumId w:val="9"/>
  </w:num>
  <w:num w:numId="8" w16cid:durableId="1337460113">
    <w:abstractNumId w:val="10"/>
  </w:num>
  <w:num w:numId="9" w16cid:durableId="89741566">
    <w:abstractNumId w:val="3"/>
  </w:num>
  <w:num w:numId="10" w16cid:durableId="437406155">
    <w:abstractNumId w:val="6"/>
  </w:num>
  <w:num w:numId="11" w16cid:durableId="1115947392">
    <w:abstractNumId w:val="8"/>
  </w:num>
  <w:num w:numId="12" w16cid:durableId="155150897">
    <w:abstractNumId w:val="4"/>
  </w:num>
  <w:num w:numId="13" w16cid:durableId="761609236">
    <w:abstractNumId w:val="1"/>
  </w:num>
  <w:num w:numId="14" w16cid:durableId="788428037">
    <w:abstractNumId w:val="2"/>
  </w:num>
  <w:num w:numId="15" w16cid:durableId="19235650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E4"/>
    <w:rsid w:val="00036450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7C89"/>
    <w:rsid w:val="0030481B"/>
    <w:rsid w:val="0037121F"/>
    <w:rsid w:val="003906DF"/>
    <w:rsid w:val="003F19C7"/>
    <w:rsid w:val="004071FC"/>
    <w:rsid w:val="00445947"/>
    <w:rsid w:val="004813B3"/>
    <w:rsid w:val="00496591"/>
    <w:rsid w:val="004C63E4"/>
    <w:rsid w:val="004D3011"/>
    <w:rsid w:val="005262AC"/>
    <w:rsid w:val="005A1E3C"/>
    <w:rsid w:val="005E39D5"/>
    <w:rsid w:val="005E61E4"/>
    <w:rsid w:val="00600670"/>
    <w:rsid w:val="0062123A"/>
    <w:rsid w:val="00637477"/>
    <w:rsid w:val="00646E75"/>
    <w:rsid w:val="006769EA"/>
    <w:rsid w:val="006771D0"/>
    <w:rsid w:val="00715FCB"/>
    <w:rsid w:val="00743101"/>
    <w:rsid w:val="007867A0"/>
    <w:rsid w:val="007927F5"/>
    <w:rsid w:val="00802CA0"/>
    <w:rsid w:val="009742BE"/>
    <w:rsid w:val="009A016A"/>
    <w:rsid w:val="00A2118D"/>
    <w:rsid w:val="00A4108B"/>
    <w:rsid w:val="00AD76E2"/>
    <w:rsid w:val="00B20152"/>
    <w:rsid w:val="00B70850"/>
    <w:rsid w:val="00BD7ABD"/>
    <w:rsid w:val="00C066B6"/>
    <w:rsid w:val="00C342A4"/>
    <w:rsid w:val="00C37BA1"/>
    <w:rsid w:val="00C4674C"/>
    <w:rsid w:val="00C506CF"/>
    <w:rsid w:val="00C52B63"/>
    <w:rsid w:val="00C72BED"/>
    <w:rsid w:val="00C9578B"/>
    <w:rsid w:val="00CD7668"/>
    <w:rsid w:val="00D2208F"/>
    <w:rsid w:val="00D2522B"/>
    <w:rsid w:val="00D5459D"/>
    <w:rsid w:val="00DA230E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8ABF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6769EA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C37BA1"/>
    <w:rPr>
      <w:color w:val="DD8047" w:themeColor="accent2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stParagraph">
    <w:name w:val="List Paragraph"/>
    <w:basedOn w:val="Normal"/>
    <w:uiPriority w:val="34"/>
    <w:qFormat/>
    <w:rsid w:val="00BD7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2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1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7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5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1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2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3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5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9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2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3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8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nssboussalem2001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ss\AppData\Roaming\Microsoft\Templates\Blue%20grey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6FF3A0C7FD43B895793C66C6DA3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BA17B-C34E-4A6C-9F02-5B8867F6F0D2}"/>
      </w:docPartPr>
      <w:docPartBody>
        <w:p w:rsidR="008C7C88" w:rsidRDefault="00000000">
          <w:pPr>
            <w:pStyle w:val="046FF3A0C7FD43B895793C66C6DA3536"/>
          </w:pPr>
          <w:r w:rsidRPr="00DA230E">
            <w:rPr>
              <w:lang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D5"/>
    <w:rsid w:val="000529D5"/>
    <w:rsid w:val="008C7C88"/>
    <w:rsid w:val="00F84E63"/>
    <w:rsid w:val="00F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046FF3A0C7FD43B895793C66C6DA3536">
    <w:name w:val="046FF3A0C7FD43B895793C66C6DA353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CV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2024-02-19T18:29:00Z</dcterms:created>
  <dcterms:modified xsi:type="dcterms:W3CDTF">2024-02-21T17:16:00Z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2024-02-19T17:12:42Z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6d6f5620-c5aa-4477-8225-f94830274b70</vt:lpwstr>
  </property>
  <property fmtid="{D5CDD505-2E9C-101B-9397-08002B2CF9AE}" pid="8" name="MSIP_Label_defa4170-0d19-0005-0004-bc88714345d2_ActionId">
    <vt:lpwstr>7a0cf658-8d13-4296-9f45-f8057b72527b</vt:lpwstr>
  </property>
  <property fmtid="{D5CDD505-2E9C-101B-9397-08002B2CF9AE}" pid="9" name="MSIP_Label_defa4170-0d19-0005-0004-bc88714345d2_ContentBits">
    <vt:lpwstr>0</vt:lpwstr>
  </property>
</Properties>
</file>